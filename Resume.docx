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59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202"/>
        <w:gridCol w:w="7757"/>
      </w:tblGrid>
      <w:tr w:rsidR="00D73E01" w:rsidTr="00AF3938">
        <w:trPr>
          <w:trHeight w:val="866"/>
        </w:trPr>
        <w:tc>
          <w:tcPr>
            <w:tcW w:w="2202" w:type="dxa"/>
          </w:tcPr>
          <w:p w:rsidR="00D73E01" w:rsidRDefault="00D73E01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7757" w:type="dxa"/>
            <w:tcMar>
              <w:bottom w:w="576" w:type="dxa"/>
            </w:tcMar>
          </w:tcPr>
          <w:p w:rsidR="00D73E01" w:rsidRPr="001837A3" w:rsidRDefault="005A097B">
            <w:pPr>
              <w:pStyle w:val="Name"/>
              <w:rPr>
                <w:sz w:val="96"/>
              </w:rPr>
            </w:pPr>
            <w:sdt>
              <w:sdtPr>
                <w:rPr>
                  <w:rFonts w:ascii="Calibri" w:hAnsi="Calibri"/>
                  <w:sz w:val="40"/>
                  <w:szCs w:val="26"/>
                </w:rPr>
                <w:alias w:val="Your Name"/>
                <w:tag w:val=""/>
                <w:id w:val="1197042864"/>
                <w:placeholder>
                  <w:docPart w:val="E3A6BF8B2142499BB3573532C264028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3171DE" w:rsidRPr="001837A3">
                  <w:rPr>
                    <w:rFonts w:ascii="Calibri" w:hAnsi="Calibri"/>
                    <w:sz w:val="40"/>
                    <w:szCs w:val="26"/>
                  </w:rPr>
                  <w:t>Nishant Maniam</w:t>
                </w:r>
              </w:sdtContent>
            </w:sdt>
          </w:p>
          <w:p w:rsidR="00D73E01" w:rsidRDefault="003171DE" w:rsidP="003171DE">
            <w:pPr>
              <w:pStyle w:val="NoSpacing"/>
            </w:pPr>
            <w:r>
              <w:t>20 Rolling Hills Dr., Somerset, NJ 08873</w:t>
            </w:r>
            <w:r w:rsidR="00215AA9">
              <w:t>  </w:t>
            </w:r>
            <w:r w:rsidR="00215AA9">
              <w:rPr>
                <w:rStyle w:val="Emphasis"/>
              </w:rPr>
              <w:t>|</w:t>
            </w:r>
            <w:r w:rsidR="00215AA9">
              <w:t> </w:t>
            </w:r>
            <w:r w:rsidR="00215AA9">
              <w:rPr>
                <w:kern w:val="20"/>
              </w:rPr>
              <w:t> </w:t>
            </w:r>
            <w:r>
              <w:t>Nishant.maniam@gmail.com</w:t>
            </w:r>
            <w:r w:rsidR="00215AA9">
              <w:t>  </w:t>
            </w:r>
            <w:r w:rsidR="00215AA9">
              <w:rPr>
                <w:rStyle w:val="Emphasis"/>
              </w:rPr>
              <w:t>|</w:t>
            </w:r>
            <w:r w:rsidR="00215AA9">
              <w:t>  </w:t>
            </w:r>
            <w:r>
              <w:t>(732)-319-8039</w:t>
            </w:r>
          </w:p>
        </w:tc>
      </w:tr>
      <w:tr w:rsidR="00D73E01" w:rsidTr="00AF3938">
        <w:trPr>
          <w:trHeight w:val="381"/>
        </w:trPr>
        <w:tc>
          <w:tcPr>
            <w:tcW w:w="2202" w:type="dxa"/>
          </w:tcPr>
          <w:p w:rsidR="00D73E01" w:rsidRDefault="00215AA9">
            <w:pPr>
              <w:pStyle w:val="Heading1"/>
            </w:pPr>
            <w:r>
              <w:t>Objective</w:t>
            </w:r>
          </w:p>
        </w:tc>
        <w:tc>
          <w:tcPr>
            <w:tcW w:w="7757" w:type="dxa"/>
          </w:tcPr>
          <w:p w:rsidR="00D73E01" w:rsidRDefault="007C0A92" w:rsidP="001A2C0E">
            <w:r>
              <w:t xml:space="preserve">Student in Computer Science seeking to gain experience through an </w:t>
            </w:r>
            <w:r w:rsidR="00AF3938">
              <w:t>internship</w:t>
            </w:r>
            <w:r>
              <w:t>.</w:t>
            </w:r>
          </w:p>
        </w:tc>
      </w:tr>
      <w:tr w:rsidR="00D73E01" w:rsidTr="00AF3938">
        <w:trPr>
          <w:trHeight w:val="1224"/>
        </w:trPr>
        <w:tc>
          <w:tcPr>
            <w:tcW w:w="2202" w:type="dxa"/>
          </w:tcPr>
          <w:p w:rsidR="00D73E01" w:rsidRDefault="00215AA9">
            <w:pPr>
              <w:pStyle w:val="Heading1"/>
            </w:pPr>
            <w:r>
              <w:t>Skills &amp; Abilities</w:t>
            </w:r>
          </w:p>
        </w:tc>
        <w:tc>
          <w:tcPr>
            <w:tcW w:w="7757" w:type="dxa"/>
          </w:tcPr>
          <w:p w:rsidR="001A2C0E" w:rsidRDefault="001837A3" w:rsidP="001837A3">
            <w:pPr>
              <w:pStyle w:val="ListParagraph"/>
              <w:numPr>
                <w:ilvl w:val="0"/>
                <w:numId w:val="2"/>
              </w:numPr>
            </w:pPr>
            <w:r>
              <w:t>Java Programming</w:t>
            </w:r>
          </w:p>
          <w:p w:rsidR="001837A3" w:rsidRDefault="001837A3" w:rsidP="001837A3">
            <w:pPr>
              <w:pStyle w:val="ListParagraph"/>
              <w:numPr>
                <w:ilvl w:val="0"/>
                <w:numId w:val="2"/>
              </w:numPr>
            </w:pPr>
            <w:r>
              <w:t>Terminal Interface</w:t>
            </w:r>
          </w:p>
          <w:p w:rsidR="001837A3" w:rsidRDefault="001837A3" w:rsidP="001837A3">
            <w:pPr>
              <w:pStyle w:val="ListParagraph"/>
              <w:numPr>
                <w:ilvl w:val="0"/>
                <w:numId w:val="2"/>
              </w:numPr>
            </w:pPr>
            <w:r>
              <w:t>Web Development</w:t>
            </w:r>
          </w:p>
          <w:p w:rsidR="001837A3" w:rsidRPr="001837A3" w:rsidRDefault="001837A3" w:rsidP="001837A3">
            <w:pPr>
              <w:ind w:left="360"/>
            </w:pPr>
            <w:r w:rsidRPr="001837A3">
              <w:rPr>
                <w:b/>
              </w:rPr>
              <w:t>Languages</w:t>
            </w:r>
            <w:r>
              <w:rPr>
                <w:b/>
              </w:rPr>
              <w:t xml:space="preserve">: </w:t>
            </w:r>
            <w:r>
              <w:t>Java, HTML/CSS, JavaScript, Bash, BASIC, Scala, Python</w:t>
            </w:r>
          </w:p>
        </w:tc>
      </w:tr>
      <w:tr w:rsidR="00D73E01" w:rsidTr="00AF3938">
        <w:trPr>
          <w:trHeight w:val="1594"/>
        </w:trPr>
        <w:tc>
          <w:tcPr>
            <w:tcW w:w="2202" w:type="dxa"/>
          </w:tcPr>
          <w:p w:rsidR="00D73E01" w:rsidRDefault="00215AA9">
            <w:pPr>
              <w:pStyle w:val="Heading1"/>
            </w:pPr>
            <w:r>
              <w:t>Experience</w:t>
            </w:r>
          </w:p>
        </w:tc>
        <w:tc>
          <w:tcPr>
            <w:tcW w:w="7757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A6F1E7F29AEC42AAA76F8A8E3B8AAF3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1837A3" w:rsidRPr="001837A3" w:rsidRDefault="00592854" w:rsidP="001837A3">
                    <w:pPr>
                      <w:pStyle w:val="Heading2"/>
                    </w:pPr>
                    <w:r>
                      <w:rPr>
                        <w:b/>
                        <w:bCs/>
                        <w:caps w:val="0"/>
                        <w:color w:val="595959" w:themeColor="text1" w:themeTint="A6"/>
                        <w:kern w:val="0"/>
                      </w:rPr>
                      <w:t>Tutoring</w:t>
                    </w:r>
                  </w:p>
                  <w:p w:rsidR="001837A3" w:rsidRPr="001837A3" w:rsidRDefault="00592854" w:rsidP="001837A3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Worked as a private piano tutor for ½ year. Helped organized a piano recital for students.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590075202"/>
                  <w:placeholder>
                    <w:docPart w:val="73EBAA5A24FF467EBDADA19762AF8F5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1837A3" w:rsidRPr="001837A3" w:rsidRDefault="001837A3" w:rsidP="001837A3">
                    <w:pPr>
                      <w:pStyle w:val="Heading2"/>
                    </w:pPr>
                    <w:r>
                      <w:rPr>
                        <w:b/>
                        <w:bCs/>
                        <w:caps w:val="0"/>
                        <w:color w:val="595959" w:themeColor="text1" w:themeTint="A6"/>
                        <w:kern w:val="0"/>
                      </w:rPr>
                      <w:t>Volunteer Work</w:t>
                    </w:r>
                  </w:p>
                  <w:p w:rsidR="00D73E01" w:rsidRPr="001837A3" w:rsidRDefault="001837A3" w:rsidP="001837A3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Volunteered for community organizations </w:t>
                    </w:r>
                    <w:r w:rsidR="00AF3938">
                      <w:rPr>
                        <w:rFonts w:ascii="Arial" w:hAnsi="Arial" w:cs="Arial"/>
                      </w:rPr>
                      <w:t>through NHS, setup and ran fundraising events.</w:t>
                    </w:r>
                  </w:p>
                </w:sdtContent>
              </w:sdt>
            </w:sdtContent>
          </w:sdt>
        </w:tc>
      </w:tr>
      <w:tr w:rsidR="00D73E01" w:rsidTr="00AF3938">
        <w:trPr>
          <w:trHeight w:val="4473"/>
        </w:trPr>
        <w:tc>
          <w:tcPr>
            <w:tcW w:w="2202" w:type="dxa"/>
          </w:tcPr>
          <w:p w:rsidR="00D73E01" w:rsidRDefault="00215AA9">
            <w:pPr>
              <w:pStyle w:val="Heading1"/>
            </w:pPr>
            <w:r>
              <w:t>Education</w:t>
            </w:r>
          </w:p>
        </w:tc>
        <w:tc>
          <w:tcPr>
            <w:tcW w:w="7757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A6F1E7F29AEC42AAA76F8A8E3B8AAF30"/>
                  </w:placeholder>
                  <w15:repeatingSectionItem/>
                </w:sdtPr>
                <w:sdtEndPr/>
                <w:sdtContent>
                  <w:p w:rsidR="00D73E01" w:rsidRDefault="00A115CA">
                    <w:pPr>
                      <w:pStyle w:val="Heading2"/>
                    </w:pPr>
                    <w:r>
                      <w:rPr>
                        <w:rStyle w:val="Strong"/>
                      </w:rPr>
                      <w:t>University of</w:t>
                    </w:r>
                    <w:r w:rsidR="003171DE">
                      <w:rPr>
                        <w:rStyle w:val="Strong"/>
                      </w:rPr>
                      <w:t>Illinois</w:t>
                    </w:r>
                    <w:r w:rsidR="00215AA9">
                      <w:t xml:space="preserve">, </w:t>
                    </w:r>
                    <w:r w:rsidR="003171DE">
                      <w:t>Urbana-Champaign</w:t>
                    </w:r>
                  </w:p>
                  <w:p w:rsidR="00D73E01" w:rsidRDefault="00E6624A">
                    <w:pPr>
                      <w:pStyle w:val="Heading3"/>
                    </w:pPr>
                    <w:r>
                      <w:t>B.S., computer science</w:t>
                    </w:r>
                  </w:p>
                  <w:p w:rsidR="00A115CA" w:rsidRPr="00A115CA" w:rsidRDefault="00A115CA" w:rsidP="00A115CA">
                    <w:r w:rsidRPr="007C0A92">
                      <w:rPr>
                        <w:i/>
                      </w:rPr>
                      <w:t>Graduating</w:t>
                    </w:r>
                    <w:r>
                      <w:t xml:space="preserve">: </w:t>
                    </w:r>
                    <w:r w:rsidR="00592854">
                      <w:t>2019</w:t>
                    </w:r>
                  </w:p>
                  <w:p w:rsidR="00E6624A" w:rsidRDefault="00E6624A" w:rsidP="00E6624A">
                    <w:pPr>
                      <w:spacing w:line="240" w:lineRule="auto"/>
                    </w:pPr>
                    <w:r w:rsidRPr="007C0A92">
                      <w:rPr>
                        <w:i/>
                      </w:rPr>
                      <w:t>GPA</w:t>
                    </w:r>
                    <w:r>
                      <w:t>: 4.0</w:t>
                    </w:r>
                  </w:p>
                  <w:p w:rsidR="007C0A92" w:rsidRPr="007C0A92" w:rsidRDefault="007C0A92" w:rsidP="00E6624A">
                    <w:pPr>
                      <w:spacing w:line="240" w:lineRule="auto"/>
                    </w:pPr>
                    <w:r>
                      <w:rPr>
                        <w:i/>
                      </w:rPr>
                      <w:t xml:space="preserve">Recognition: </w:t>
                    </w:r>
                    <w:r>
                      <w:t>James Scholar</w:t>
                    </w:r>
                  </w:p>
                  <w:p w:rsidR="007C0A92" w:rsidRDefault="00E6624A" w:rsidP="00584F5B">
                    <w:pPr>
                      <w:spacing w:line="240" w:lineRule="auto"/>
                    </w:pPr>
                    <w:r>
                      <w:rPr>
                        <w:i/>
                      </w:rPr>
                      <w:t>Related Coursework:</w:t>
                    </w:r>
                    <w:r w:rsidR="007C0A92">
                      <w:rPr>
                        <w:i/>
                      </w:rPr>
                      <w:t xml:space="preserve"> </w:t>
                    </w:r>
                    <w:r w:rsidR="00592854">
                      <w:t>CS 125, CS 196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1361234421"/>
                  <w:placeholder>
                    <w:docPart w:val="F52C71B3CBA74F9C8C12A4231AE231D8"/>
                  </w:placeholder>
                  <w15:repeatingSectionItem/>
                </w:sdtPr>
                <w:sdtEndPr/>
                <w:sdtContent>
                  <w:p w:rsidR="00584F5B" w:rsidRDefault="00584F5B">
                    <w:pPr>
                      <w:pStyle w:val="Heading2"/>
                    </w:pPr>
                    <w:r>
                      <w:rPr>
                        <w:rStyle w:val="Strong"/>
                      </w:rPr>
                      <w:t>Franklin High School</w:t>
                    </w:r>
                    <w:r>
                      <w:t>, Somerset, New Jersey</w:t>
                    </w:r>
                  </w:p>
                  <w:p w:rsidR="007C0A92" w:rsidRPr="007C0A92" w:rsidRDefault="007C0A92" w:rsidP="007C0A92">
                    <w:r w:rsidRPr="007C0A92">
                      <w:rPr>
                        <w:i/>
                      </w:rPr>
                      <w:t>Graduated</w:t>
                    </w:r>
                    <w:r>
                      <w:t>: 2015</w:t>
                    </w:r>
                  </w:p>
                  <w:p w:rsidR="007C0A92" w:rsidRDefault="007C0A92" w:rsidP="007C0A92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r w:rsidRPr="007C0A92">
                      <w:rPr>
                        <w:rFonts w:ascii="Arial" w:hAnsi="Arial" w:cs="Arial"/>
                        <w:i/>
                      </w:rPr>
                      <w:t>GPA</w:t>
                    </w:r>
                    <w:r>
                      <w:rPr>
                        <w:rFonts w:ascii="Arial" w:hAnsi="Arial" w:cs="Arial"/>
                      </w:rPr>
                      <w:t>: 93.7%</w:t>
                    </w:r>
                  </w:p>
                  <w:p w:rsidR="007C0A92" w:rsidRDefault="007C0A92" w:rsidP="007C0A92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r w:rsidRPr="007C0A92">
                      <w:rPr>
                        <w:rFonts w:ascii="Arial" w:hAnsi="Arial" w:cs="Arial"/>
                        <w:i/>
                      </w:rPr>
                      <w:t>Member of</w:t>
                    </w:r>
                    <w:r>
                      <w:rPr>
                        <w:rFonts w:ascii="Arial" w:hAnsi="Arial" w:cs="Arial"/>
                      </w:rPr>
                      <w:t>:</w:t>
                    </w:r>
                    <w:r w:rsidRPr="007C0A92">
                      <w:rPr>
                        <w:rFonts w:ascii="Arial" w:hAnsi="Arial" w:cs="Arial"/>
                      </w:rPr>
                      <w:t xml:space="preserve"> Robotics Club, National Honor Society, Model United Nations, FBLA,  Computer Science Club, Academic League</w:t>
                    </w:r>
                  </w:p>
                  <w:p w:rsidR="007C0A92" w:rsidRDefault="007C0A92" w:rsidP="007C0A92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r w:rsidRPr="007C0A92">
                      <w:rPr>
                        <w:rFonts w:ascii="Arial" w:hAnsi="Arial" w:cs="Arial"/>
                        <w:i/>
                      </w:rPr>
                      <w:t>Recognition</w:t>
                    </w:r>
                    <w:r>
                      <w:rPr>
                        <w:rFonts w:ascii="Arial" w:hAnsi="Arial" w:cs="Arial"/>
                        <w:b/>
                      </w:rPr>
                      <w:t xml:space="preserve">: </w:t>
                    </w:r>
                    <w:r w:rsidRPr="007C0A92">
                      <w:rPr>
                        <w:rFonts w:ascii="Arial" w:hAnsi="Arial" w:cs="Arial"/>
                      </w:rPr>
                      <w:t xml:space="preserve">Distinguished Delegate - ILMUNC, Outstanding Delegate </w:t>
                    </w:r>
                    <w:r>
                      <w:rPr>
                        <w:rFonts w:ascii="Arial" w:hAnsi="Arial" w:cs="Arial"/>
                      </w:rPr>
                      <w:t>–</w:t>
                    </w:r>
                    <w:r w:rsidRPr="007C0A92">
                      <w:rPr>
                        <w:rFonts w:ascii="Arial" w:hAnsi="Arial" w:cs="Arial"/>
                      </w:rPr>
                      <w:t xml:space="preserve"> PhilMUN</w:t>
                    </w:r>
                    <w:r>
                      <w:rPr>
                        <w:rFonts w:ascii="Arial" w:hAnsi="Arial" w:cs="Arial"/>
                      </w:rPr>
                      <w:t>, AP Scholar.</w:t>
                    </w:r>
                  </w:p>
                  <w:p w:rsidR="00D73E01" w:rsidRPr="007C0A92" w:rsidRDefault="007C0A92" w:rsidP="007C0A92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 xml:space="preserve">Related Coursework: </w:t>
                    </w:r>
                    <w:r>
                      <w:rPr>
                        <w:rFonts w:ascii="Arial" w:hAnsi="Arial" w:cs="Arial"/>
                      </w:rPr>
                      <w:t>Calculus AB/BC, A.P. Computer Science.</w:t>
                    </w:r>
                  </w:p>
                </w:sdtContent>
              </w:sdt>
            </w:sdtContent>
          </w:sdt>
        </w:tc>
      </w:tr>
      <w:tr w:rsidR="00D73E01" w:rsidTr="00AF3938">
        <w:trPr>
          <w:trHeight w:val="589"/>
        </w:trPr>
        <w:tc>
          <w:tcPr>
            <w:tcW w:w="2202" w:type="dxa"/>
          </w:tcPr>
          <w:p w:rsidR="00D73E01" w:rsidRDefault="00215AA9">
            <w:pPr>
              <w:pStyle w:val="Heading1"/>
            </w:pPr>
            <w:r>
              <w:t>Communication</w:t>
            </w:r>
          </w:p>
        </w:tc>
        <w:tc>
          <w:tcPr>
            <w:tcW w:w="7757" w:type="dxa"/>
          </w:tcPr>
          <w:p w:rsidR="00D73E01" w:rsidRDefault="00592854" w:rsidP="00592854">
            <w:r>
              <w:t>Participated in my school’s debate team (Model United Nations) and attended nearly 15 conferences. I wo</w:t>
            </w:r>
            <w:r w:rsidR="001837A3">
              <w:t>n awards at ILMUNC, and PhilMUN for distinguished debate.</w:t>
            </w:r>
          </w:p>
        </w:tc>
      </w:tr>
      <w:tr w:rsidR="00D73E01" w:rsidTr="00AF3938">
        <w:trPr>
          <w:trHeight w:val="1444"/>
        </w:trPr>
        <w:tc>
          <w:tcPr>
            <w:tcW w:w="2202" w:type="dxa"/>
          </w:tcPr>
          <w:p w:rsidR="00D73E01" w:rsidRDefault="00215AA9">
            <w:pPr>
              <w:pStyle w:val="Heading1"/>
            </w:pPr>
            <w:r>
              <w:t>Leadership</w:t>
            </w:r>
          </w:p>
        </w:tc>
        <w:tc>
          <w:tcPr>
            <w:tcW w:w="7757" w:type="dxa"/>
          </w:tcPr>
          <w:p w:rsidR="007C0A92" w:rsidRDefault="00E6624A" w:rsidP="007C0A92">
            <w:r w:rsidRPr="007C0A92">
              <w:rPr>
                <w:i/>
              </w:rPr>
              <w:t xml:space="preserve">Served </w:t>
            </w:r>
            <w:r w:rsidR="00592854" w:rsidRPr="007C0A92">
              <w:rPr>
                <w:i/>
              </w:rPr>
              <w:t>as</w:t>
            </w:r>
            <w:r w:rsidR="007C0A92">
              <w:t>:</w:t>
            </w:r>
          </w:p>
          <w:p w:rsidR="007C0A92" w:rsidRDefault="00592854" w:rsidP="007C0A92">
            <w:pPr>
              <w:pStyle w:val="ListParagraph"/>
              <w:numPr>
                <w:ilvl w:val="0"/>
                <w:numId w:val="1"/>
              </w:numPr>
            </w:pPr>
            <w:r>
              <w:t>Co-Captain of the Academic League</w:t>
            </w:r>
            <w:r w:rsidR="007C0A92">
              <w:t>.</w:t>
            </w:r>
          </w:p>
          <w:p w:rsidR="007C0A92" w:rsidRDefault="00592854" w:rsidP="007C0A92">
            <w:pPr>
              <w:pStyle w:val="ListParagraph"/>
              <w:numPr>
                <w:ilvl w:val="0"/>
                <w:numId w:val="1"/>
              </w:numPr>
            </w:pPr>
            <w:r>
              <w:t xml:space="preserve">Public Relations </w:t>
            </w:r>
            <w:r w:rsidR="007C0A92">
              <w:t>Officer of the National Honor Society</w:t>
            </w:r>
          </w:p>
          <w:p w:rsidR="007C0A92" w:rsidRDefault="00592854" w:rsidP="007C0A92">
            <w:pPr>
              <w:pStyle w:val="ListParagraph"/>
              <w:numPr>
                <w:ilvl w:val="0"/>
                <w:numId w:val="1"/>
              </w:numPr>
            </w:pPr>
            <w:r>
              <w:t>Co-Programming Instructor on the Roboti</w:t>
            </w:r>
            <w:r w:rsidR="007C0A92">
              <w:t>cs Team</w:t>
            </w:r>
          </w:p>
          <w:p w:rsidR="008C100B" w:rsidRDefault="00592854" w:rsidP="008C100B">
            <w:pPr>
              <w:pStyle w:val="ListParagraph"/>
              <w:numPr>
                <w:ilvl w:val="0"/>
                <w:numId w:val="1"/>
              </w:numPr>
            </w:pPr>
            <w:r>
              <w:t>President of the Computer Science Club.</w:t>
            </w:r>
          </w:p>
        </w:tc>
      </w:tr>
    </w:tbl>
    <w:p w:rsidR="00D73E01" w:rsidRDefault="00D73E01" w:rsidP="008C100B"/>
    <w:sectPr w:rsidR="00D73E01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97B" w:rsidRDefault="005A097B">
      <w:pPr>
        <w:spacing w:after="0" w:line="240" w:lineRule="auto"/>
      </w:pPr>
      <w:r>
        <w:separator/>
      </w:r>
    </w:p>
  </w:endnote>
  <w:endnote w:type="continuationSeparator" w:id="0">
    <w:p w:rsidR="005A097B" w:rsidRDefault="005A0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E01" w:rsidRDefault="00215AA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39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97B" w:rsidRDefault="005A097B">
      <w:pPr>
        <w:spacing w:after="0" w:line="240" w:lineRule="auto"/>
      </w:pPr>
      <w:r>
        <w:separator/>
      </w:r>
    </w:p>
  </w:footnote>
  <w:footnote w:type="continuationSeparator" w:id="0">
    <w:p w:rsidR="005A097B" w:rsidRDefault="005A0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44AF1"/>
    <w:multiLevelType w:val="hybridMultilevel"/>
    <w:tmpl w:val="6818D23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B855F3A"/>
    <w:multiLevelType w:val="hybridMultilevel"/>
    <w:tmpl w:val="215A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DE"/>
    <w:rsid w:val="000234FC"/>
    <w:rsid w:val="001837A3"/>
    <w:rsid w:val="001A2C0E"/>
    <w:rsid w:val="00215AA9"/>
    <w:rsid w:val="003171DE"/>
    <w:rsid w:val="00584F5B"/>
    <w:rsid w:val="00592854"/>
    <w:rsid w:val="005A097B"/>
    <w:rsid w:val="007C0A92"/>
    <w:rsid w:val="008C100B"/>
    <w:rsid w:val="00A115CA"/>
    <w:rsid w:val="00AF3938"/>
    <w:rsid w:val="00D73E01"/>
    <w:rsid w:val="00D94607"/>
    <w:rsid w:val="00DF31A9"/>
    <w:rsid w:val="00E23722"/>
    <w:rsid w:val="00E6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2BDD8-1531-4159-B8AC-C9F25095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7C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-PC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A6BF8B2142499BB3573532C264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7AA92-D06E-49B7-96A5-A33D08840AE8}"/>
      </w:docPartPr>
      <w:docPartBody>
        <w:p w:rsidR="00B3775A" w:rsidRDefault="008A3C22">
          <w:pPr>
            <w:pStyle w:val="E3A6BF8B2142499BB3573532C264028B"/>
          </w:pPr>
          <w:r>
            <w:t>[Your Name]</w:t>
          </w:r>
        </w:p>
      </w:docPartBody>
    </w:docPart>
    <w:docPart>
      <w:docPartPr>
        <w:name w:val="A6F1E7F29AEC42AAA76F8A8E3B8A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FA917-27E1-4F1A-83FC-1C54FE950129}"/>
      </w:docPartPr>
      <w:docPartBody>
        <w:p w:rsidR="00B3775A" w:rsidRDefault="008A3C22">
          <w:pPr>
            <w:pStyle w:val="A6F1E7F29AEC42AAA76F8A8E3B8AAF3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2C71B3CBA74F9C8C12A4231AE23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07AD7-4A57-4BB7-AE1D-99895BD43277}"/>
      </w:docPartPr>
      <w:docPartBody>
        <w:p w:rsidR="00613498" w:rsidRDefault="00B3775A" w:rsidP="00B3775A">
          <w:pPr>
            <w:pStyle w:val="F52C71B3CBA74F9C8C12A4231AE231D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EBAA5A24FF467EBDADA19762AF8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43828-53F5-4D77-8225-7BF8111F6F50}"/>
      </w:docPartPr>
      <w:docPartBody>
        <w:p w:rsidR="00000000" w:rsidRDefault="00CD38B3" w:rsidP="00CD38B3">
          <w:pPr>
            <w:pStyle w:val="73EBAA5A24FF467EBDADA19762AF8F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AC"/>
    <w:rsid w:val="002A63AC"/>
    <w:rsid w:val="00613498"/>
    <w:rsid w:val="008A3C22"/>
    <w:rsid w:val="008B38DC"/>
    <w:rsid w:val="00B3775A"/>
    <w:rsid w:val="00CD38B3"/>
    <w:rsid w:val="00D93C8E"/>
    <w:rsid w:val="00F5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6BF8B2142499BB3573532C264028B">
    <w:name w:val="E3A6BF8B2142499BB3573532C264028B"/>
  </w:style>
  <w:style w:type="paragraph" w:customStyle="1" w:styleId="AC9BD27CC0E449F5A70CF901DCB81DE7">
    <w:name w:val="AC9BD27CC0E449F5A70CF901DCB81DE7"/>
  </w:style>
  <w:style w:type="paragraph" w:customStyle="1" w:styleId="B812957845E6436EA70F35BFE416C19E">
    <w:name w:val="B812957845E6436EA70F35BFE416C19E"/>
  </w:style>
  <w:style w:type="paragraph" w:customStyle="1" w:styleId="02B6F9C0BC774F75B9D4538B407EFC0B">
    <w:name w:val="02B6F9C0BC774F75B9D4538B407EFC0B"/>
  </w:style>
  <w:style w:type="paragraph" w:customStyle="1" w:styleId="3F8AC8B6753B495392B211E594FC1C41">
    <w:name w:val="3F8AC8B6753B495392B211E594FC1C41"/>
  </w:style>
  <w:style w:type="paragraph" w:customStyle="1" w:styleId="1A298A31FC3040EBB7A354762BC22C4C">
    <w:name w:val="1A298A31FC3040EBB7A354762BC22C4C"/>
  </w:style>
  <w:style w:type="character" w:styleId="PlaceholderText">
    <w:name w:val="Placeholder Text"/>
    <w:basedOn w:val="DefaultParagraphFont"/>
    <w:uiPriority w:val="99"/>
    <w:semiHidden/>
    <w:rsid w:val="00CD38B3"/>
    <w:rPr>
      <w:color w:val="808080"/>
    </w:rPr>
  </w:style>
  <w:style w:type="paragraph" w:customStyle="1" w:styleId="A6F1E7F29AEC42AAA76F8A8E3B8AAF30">
    <w:name w:val="A6F1E7F29AEC42AAA76F8A8E3B8AAF30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482B65A364441468641E685A857C31F">
    <w:name w:val="F482B65A364441468641E685A857C31F"/>
  </w:style>
  <w:style w:type="paragraph" w:customStyle="1" w:styleId="19937614AA894BC0ACCB6C67A9E0CE36">
    <w:name w:val="19937614AA894BC0ACCB6C67A9E0CE36"/>
  </w:style>
  <w:style w:type="paragraph" w:customStyle="1" w:styleId="FBA654C0B0A24EBEB8A6BA875528828F">
    <w:name w:val="FBA654C0B0A24EBEB8A6BA875528828F"/>
  </w:style>
  <w:style w:type="paragraph" w:customStyle="1" w:styleId="EF39739F48824203BF0C810CEB47F989">
    <w:name w:val="EF39739F48824203BF0C810CEB47F989"/>
  </w:style>
  <w:style w:type="paragraph" w:customStyle="1" w:styleId="60B4C8C15B31436A9BAE3C1B3A87AE68">
    <w:name w:val="60B4C8C15B31436A9BAE3C1B3A87AE68"/>
  </w:style>
  <w:style w:type="paragraph" w:customStyle="1" w:styleId="78B81D362A8D472C96267E963EDADCCB">
    <w:name w:val="78B81D362A8D472C96267E963EDADCCB"/>
  </w:style>
  <w:style w:type="paragraph" w:customStyle="1" w:styleId="E0471964E874431C8C3572714B90505E">
    <w:name w:val="E0471964E874431C8C3572714B90505E"/>
  </w:style>
  <w:style w:type="paragraph" w:customStyle="1" w:styleId="8845E8D87ED840E0AF8065DC6367D125">
    <w:name w:val="8845E8D87ED840E0AF8065DC6367D125"/>
  </w:style>
  <w:style w:type="paragraph" w:customStyle="1" w:styleId="04791D20D95C4701B800E6B254B62650">
    <w:name w:val="04791D20D95C4701B800E6B254B62650"/>
  </w:style>
  <w:style w:type="paragraph" w:customStyle="1" w:styleId="9053D40E4C824744809BE3583CCECCA0">
    <w:name w:val="9053D40E4C824744809BE3583CCECCA0"/>
  </w:style>
  <w:style w:type="paragraph" w:customStyle="1" w:styleId="E309023CBA9849DBBFDF26DB47FE5696">
    <w:name w:val="E309023CBA9849DBBFDF26DB47FE5696"/>
  </w:style>
  <w:style w:type="paragraph" w:customStyle="1" w:styleId="C86C32942DF84DE1BB77CD460AE1D828">
    <w:name w:val="C86C32942DF84DE1BB77CD460AE1D828"/>
  </w:style>
  <w:style w:type="paragraph" w:customStyle="1" w:styleId="D58359AF94F24C5E8851F63CC131F981">
    <w:name w:val="D58359AF94F24C5E8851F63CC131F981"/>
  </w:style>
  <w:style w:type="paragraph" w:customStyle="1" w:styleId="CAAD3FF8F9D84A8194754F7FFF90C954">
    <w:name w:val="CAAD3FF8F9D84A8194754F7FFF90C954"/>
  </w:style>
  <w:style w:type="paragraph" w:customStyle="1" w:styleId="36FAF696BBE64FCFAFC462DCD3633EDD">
    <w:name w:val="36FAF696BBE64FCFAFC462DCD3633EDD"/>
    <w:rsid w:val="002A63AC"/>
  </w:style>
  <w:style w:type="paragraph" w:customStyle="1" w:styleId="F52C71B3CBA74F9C8C12A4231AE231D8">
    <w:name w:val="F52C71B3CBA74F9C8C12A4231AE231D8"/>
    <w:rsid w:val="00B3775A"/>
  </w:style>
  <w:style w:type="paragraph" w:customStyle="1" w:styleId="73EBAA5A24FF467EBDADA19762AF8F56">
    <w:name w:val="73EBAA5A24FF467EBDADA19762AF8F56"/>
    <w:rsid w:val="00CD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161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Maniam</dc:creator>
  <cp:keywords/>
  <dc:description/>
  <cp:lastModifiedBy>Nishant Maniam</cp:lastModifiedBy>
  <cp:revision>6</cp:revision>
  <dcterms:created xsi:type="dcterms:W3CDTF">2015-09-02T04:38:00Z</dcterms:created>
  <dcterms:modified xsi:type="dcterms:W3CDTF">2015-09-10T19:33:00Z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